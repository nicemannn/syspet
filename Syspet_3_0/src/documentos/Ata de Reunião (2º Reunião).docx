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21440B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21440B" w:rsidP="008E7400">
            <w:pPr>
              <w:pStyle w:val="InfoBlue"/>
              <w:rPr>
                <w:rFonts w:ascii="Arial" w:hAnsi="Arial" w:cs="Arial"/>
              </w:rPr>
            </w:pPr>
            <w:r>
              <w:t>Projeto de Sistema de Pet Shop</w:t>
            </w:r>
          </w:p>
        </w:tc>
      </w:tr>
      <w:tr w:rsidR="008E7400" w:rsidRPr="0021440B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21440B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Lucas Nascimento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91022F" w:rsidRDefault="0021440B" w:rsidP="00167D26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Suzana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Arruda</w:t>
            </w:r>
            <w:proofErr w:type="spellEnd"/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1440B" w:rsidRDefault="0021440B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Samuel </w:t>
            </w:r>
            <w:proofErr w:type="spellStart"/>
            <w:r>
              <w:rPr>
                <w:sz w:val="18"/>
              </w:rPr>
              <w:t>Soares</w:t>
            </w:r>
            <w:proofErr w:type="spellEnd"/>
          </w:p>
        </w:tc>
      </w:tr>
      <w:tr w:rsidR="0021440B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1440B" w:rsidRDefault="0021440B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1440B" w:rsidRDefault="0021440B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Joaquim </w:t>
            </w:r>
            <w:proofErr w:type="spellStart"/>
            <w:r>
              <w:rPr>
                <w:sz w:val="18"/>
              </w:rPr>
              <w:t>Neto</w:t>
            </w:r>
            <w:proofErr w:type="spellEnd"/>
          </w:p>
        </w:tc>
      </w:tr>
    </w:tbl>
    <w:bookmarkEnd w:id="1"/>
    <w:bookmarkEnd w:id="2"/>
    <w:p w:rsidR="0063171B" w:rsidRPr="00363AA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E770BE" w:rsidRPr="00E770BE" w:rsidRDefault="0021440B" w:rsidP="0021440B">
      <w:pPr>
        <w:pStyle w:val="Corpodetexto"/>
        <w:ind w:left="709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Discutir como será realizado o projeto, socializar os requisitos do sistema e definir o que cada um vai fazer durante a semana.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 xml:space="preserve">Assunto </w:t>
      </w:r>
      <w:proofErr w:type="gramStart"/>
      <w:r>
        <w:rPr>
          <w:rFonts w:cs="Arial"/>
          <w:lang w:val="pt-BR"/>
        </w:rPr>
        <w:t>1</w:t>
      </w:r>
      <w:proofErr w:type="gramEnd"/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21440B" w:rsidTr="0021440B">
        <w:trPr>
          <w:trHeight w:val="421"/>
        </w:trPr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21440B" w:rsidP="004215D6">
            <w:pPr>
              <w:pStyle w:val="Textotabela"/>
            </w:pPr>
            <w:r>
              <w:t>Discutir como será realizado o projeto.</w:t>
            </w:r>
            <w:bookmarkStart w:id="4" w:name="_GoBack"/>
            <w:bookmarkEnd w:id="4"/>
          </w:p>
        </w:tc>
      </w:tr>
      <w:tr w:rsidR="00C77BC8" w:rsidRPr="0021440B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21440B" w:rsidP="008E7400">
            <w:pPr>
              <w:pStyle w:val="Textotabela"/>
            </w:pPr>
            <w:r>
              <w:t>Socializar os requisitos do sistema para que todos os participantes do projeto fiquem atualizados sobre o que vão realizar no futuro.</w:t>
            </w:r>
          </w:p>
        </w:tc>
      </w:tr>
      <w:tr w:rsidR="00C77BC8" w:rsidRPr="0021440B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21440B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003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21440B" w:rsidP="00C16BD3">
            <w:pPr>
              <w:pStyle w:val="Textotabela"/>
            </w:pPr>
            <w:r>
              <w:t>Definir o que cada um vai fazer no decorrer da semana.</w:t>
            </w:r>
          </w:p>
        </w:tc>
      </w:tr>
      <w:tr w:rsidR="00C77BC8" w:rsidRPr="0021440B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AFC" w:rsidRDefault="00346AFC">
      <w:r>
        <w:separator/>
      </w:r>
    </w:p>
  </w:endnote>
  <w:endnote w:type="continuationSeparator" w:id="0">
    <w:p w:rsidR="00346AFC" w:rsidRDefault="00346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5571A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21440B">
            <w:rPr>
              <w:noProof/>
              <w:sz w:val="18"/>
              <w:szCs w:val="18"/>
            </w:rPr>
            <w:t>2017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21440B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AFC" w:rsidRDefault="00346AFC">
      <w:r>
        <w:separator/>
      </w:r>
    </w:p>
  </w:footnote>
  <w:footnote w:type="continuationSeparator" w:id="0">
    <w:p w:rsidR="00346AFC" w:rsidRDefault="00346A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Si5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4215D6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4215D6">
            <w:rPr>
              <w:rFonts w:ascii="Arial" w:hAnsi="Arial" w:cs="Arial"/>
              <w:sz w:val="18"/>
              <w:szCs w:val="18"/>
            </w:rPr>
            <w:t>Edivaldo</w:t>
          </w:r>
          <w:proofErr w:type="spellEnd"/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21440B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lang w:val="pt-BR"/>
            </w:rPr>
            <w:t>Sistema de Pet Shop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&lt;</w:t>
          </w:r>
          <w:r w:rsidR="0021440B">
            <w:rPr>
              <w:rFonts w:ascii="Arial" w:hAnsi="Arial" w:cs="Arial"/>
              <w:sz w:val="18"/>
              <w:szCs w:val="18"/>
              <w:lang w:val="pt-BR"/>
            </w:rPr>
            <w:t>13/03/2017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</w:tc>
    </w:tr>
  </w:tbl>
  <w:p w:rsidR="00D41763" w:rsidRDefault="00D417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8328D"/>
    <w:rsid w:val="00093BB5"/>
    <w:rsid w:val="00132B39"/>
    <w:rsid w:val="00132E68"/>
    <w:rsid w:val="0017395B"/>
    <w:rsid w:val="0021440B"/>
    <w:rsid w:val="00284D18"/>
    <w:rsid w:val="002C217E"/>
    <w:rsid w:val="0031219B"/>
    <w:rsid w:val="003464D0"/>
    <w:rsid w:val="00346AFC"/>
    <w:rsid w:val="00363AAB"/>
    <w:rsid w:val="00373B20"/>
    <w:rsid w:val="003A6E7B"/>
    <w:rsid w:val="003C0E14"/>
    <w:rsid w:val="003C6633"/>
    <w:rsid w:val="003D4D89"/>
    <w:rsid w:val="003E1DA5"/>
    <w:rsid w:val="00407CB6"/>
    <w:rsid w:val="004215D6"/>
    <w:rsid w:val="0042207F"/>
    <w:rsid w:val="004D632C"/>
    <w:rsid w:val="004E268D"/>
    <w:rsid w:val="00505301"/>
    <w:rsid w:val="005B5017"/>
    <w:rsid w:val="005E58F2"/>
    <w:rsid w:val="005F0497"/>
    <w:rsid w:val="005F138E"/>
    <w:rsid w:val="006027B2"/>
    <w:rsid w:val="00612F3A"/>
    <w:rsid w:val="0063171B"/>
    <w:rsid w:val="00671958"/>
    <w:rsid w:val="006B1C5D"/>
    <w:rsid w:val="006B508E"/>
    <w:rsid w:val="00731F10"/>
    <w:rsid w:val="00783021"/>
    <w:rsid w:val="007A6099"/>
    <w:rsid w:val="007E615A"/>
    <w:rsid w:val="0080167E"/>
    <w:rsid w:val="00813FA8"/>
    <w:rsid w:val="0088421F"/>
    <w:rsid w:val="008938ED"/>
    <w:rsid w:val="008A7900"/>
    <w:rsid w:val="008B3041"/>
    <w:rsid w:val="008C5D42"/>
    <w:rsid w:val="008D569A"/>
    <w:rsid w:val="008E7400"/>
    <w:rsid w:val="00934D28"/>
    <w:rsid w:val="00945254"/>
    <w:rsid w:val="00954290"/>
    <w:rsid w:val="00974943"/>
    <w:rsid w:val="009839DE"/>
    <w:rsid w:val="009B5608"/>
    <w:rsid w:val="009D0FCC"/>
    <w:rsid w:val="009D43CD"/>
    <w:rsid w:val="00A86E22"/>
    <w:rsid w:val="00B8331A"/>
    <w:rsid w:val="00B93DB3"/>
    <w:rsid w:val="00BF5AE6"/>
    <w:rsid w:val="00BF5B8E"/>
    <w:rsid w:val="00C16BD3"/>
    <w:rsid w:val="00C540E4"/>
    <w:rsid w:val="00C77BC8"/>
    <w:rsid w:val="00CB0CE3"/>
    <w:rsid w:val="00CC4AA6"/>
    <w:rsid w:val="00CD4D95"/>
    <w:rsid w:val="00CF3022"/>
    <w:rsid w:val="00CF3BD1"/>
    <w:rsid w:val="00CF5EF9"/>
    <w:rsid w:val="00D17BAD"/>
    <w:rsid w:val="00D41763"/>
    <w:rsid w:val="00D5571A"/>
    <w:rsid w:val="00D60707"/>
    <w:rsid w:val="00DC4175"/>
    <w:rsid w:val="00DE211F"/>
    <w:rsid w:val="00E4004A"/>
    <w:rsid w:val="00E742EF"/>
    <w:rsid w:val="00E770BE"/>
    <w:rsid w:val="00F32B5A"/>
    <w:rsid w:val="00F33EFB"/>
    <w:rsid w:val="00F62096"/>
    <w:rsid w:val="00F84C84"/>
    <w:rsid w:val="00F8614C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16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Bad Block</dc:creator>
  <cp:lastModifiedBy>Bad Block</cp:lastModifiedBy>
  <cp:revision>3</cp:revision>
  <cp:lastPrinted>2001-03-15T17:26:00Z</cp:lastPrinted>
  <dcterms:created xsi:type="dcterms:W3CDTF">2013-05-17T23:59:00Z</dcterms:created>
  <dcterms:modified xsi:type="dcterms:W3CDTF">2017-03-13T10:40:00Z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